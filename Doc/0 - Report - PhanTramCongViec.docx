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BC" w14:textId="77777777" w:rsidR="003548A8" w:rsidRDefault="003548A8" w:rsidP="003548A8">
      <w:pPr>
        <w:rPr>
          <w:lang w:val="en-US"/>
        </w:rPr>
      </w:pP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1DA9D3A6" w:rsidR="00D234F3" w:rsidRDefault="006069E2" w:rsidP="007A1DE8">
      <w:pPr>
        <w:pStyle w:val="Title"/>
        <w:jc w:val="right"/>
        <w:rPr>
          <w:lang w:val="en-US"/>
        </w:rPr>
      </w:pPr>
      <w:r>
        <w:rPr>
          <w:lang w:val="en-US"/>
        </w:rPr>
        <w:t>Phần trăm công việc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1F0E23C" w14:textId="77777777" w:rsidR="0058411C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p w14:paraId="65436387" w14:textId="77777777" w:rsidR="00914ABA" w:rsidRDefault="00914ABA" w:rsidP="00914AB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1612210 – Phạm Ân Hòa</w:t>
      </w:r>
    </w:p>
    <w:p w14:paraId="397050B6" w14:textId="06F650FA" w:rsidR="00914ABA" w:rsidRPr="00914ABA" w:rsidRDefault="00914ABA" w:rsidP="00914AB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914ABA" w:rsidRPr="00914ABA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1612104 – Nguyễn Hữu Điền</w:t>
      </w:r>
    </w:p>
    <w:p w14:paraId="24D52864" w14:textId="5047D842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 xml:space="preserve">Bảng ghi nhận </w:t>
      </w:r>
      <w:r w:rsidR="006069E2">
        <w:rPr>
          <w:rFonts w:ascii="Arial" w:eastAsia="SimSun" w:hAnsi="Arial"/>
          <w:b/>
          <w:sz w:val="36"/>
          <w:lang w:val="en-US"/>
        </w:rPr>
        <w:t>đóng góp</w:t>
      </w:r>
    </w:p>
    <w:p w14:paraId="207B48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335"/>
        <w:gridCol w:w="2700"/>
        <w:gridCol w:w="2700"/>
      </w:tblGrid>
      <w:tr w:rsidR="00914ABA" w:rsidRPr="007A1DE8" w14:paraId="12B4F793" w14:textId="7A7EFD93" w:rsidTr="00914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4E48" w14:textId="165CFC29" w:rsidR="00914ABA" w:rsidRPr="007A1DE8" w:rsidRDefault="00914ABA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MSSV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EEE8" w14:textId="0F5655AD" w:rsidR="00914ABA" w:rsidRPr="007A1DE8" w:rsidRDefault="00914ABA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Họ tên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1073" w14:textId="710F7DEA" w:rsidR="00914ABA" w:rsidRPr="007A1DE8" w:rsidRDefault="00914ABA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Phần trăm đóng góp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F28D" w14:textId="36D8BC1B" w:rsidR="00914ABA" w:rsidRDefault="00914ABA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Ghi chú</w:t>
            </w:r>
          </w:p>
        </w:tc>
      </w:tr>
      <w:tr w:rsidR="00914ABA" w:rsidRPr="007A1DE8" w14:paraId="56C68D89" w14:textId="5BAFF8B1" w:rsidTr="00914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0B1F" w14:textId="66B91942" w:rsidR="00914ABA" w:rsidRPr="007A1DE8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1612209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824C" w14:textId="5FEB73B9" w:rsidR="00914ABA" w:rsidRPr="007A1DE8" w:rsidRDefault="00914ABA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Hữu Hòa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75DF" w14:textId="24C152AA" w:rsidR="00914ABA" w:rsidRPr="007A1DE8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86AE" w14:textId="77777777" w:rsidR="00914ABA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914ABA" w:rsidRPr="007A1DE8" w14:paraId="471A61BB" w14:textId="420F75A9" w:rsidTr="00914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B489" w14:textId="5843A02C" w:rsidR="00914ABA" w:rsidRPr="007A1DE8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1612210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B799" w14:textId="6BF6152B" w:rsidR="00914ABA" w:rsidRPr="007A1DE8" w:rsidRDefault="00914ABA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Ân Hòa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3B87" w14:textId="46847E71" w:rsidR="00914ABA" w:rsidRPr="007A1DE8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B3ED" w14:textId="77777777" w:rsidR="00914ABA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914ABA" w:rsidRPr="007A1DE8" w14:paraId="2386E03C" w14:textId="77777777" w:rsidTr="00914AB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AA1E" w14:textId="63CB403F" w:rsidR="00914ABA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1612104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D3737" w14:textId="1423D1B4" w:rsidR="00914ABA" w:rsidRDefault="00914ABA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Hữu Điền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E544" w14:textId="0B1A1B0B" w:rsidR="00914ABA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20%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2297" w14:textId="31208C5B" w:rsidR="00914ABA" w:rsidRDefault="00914ABA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Chưa thực hiện nghiêm túc với đồ án</w:t>
            </w:r>
          </w:p>
        </w:tc>
      </w:tr>
    </w:tbl>
    <w:p w14:paraId="29693B65" w14:textId="691AD025" w:rsidR="003D699F" w:rsidRDefault="003D699F" w:rsidP="006069E2">
      <w:pPr>
        <w:pStyle w:val="Title"/>
        <w:jc w:val="left"/>
        <w:rPr>
          <w:iCs/>
          <w:lang w:val="en-US"/>
        </w:rPr>
      </w:pPr>
    </w:p>
    <w:p w14:paraId="44AFFF2C" w14:textId="3804D8D3" w:rsidR="00914ABA" w:rsidRPr="00914ABA" w:rsidRDefault="00914ABA" w:rsidP="00914A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 </w:t>
      </w:r>
      <w:r w:rsidRPr="00914ABA">
        <w:rPr>
          <w:b/>
          <w:bCs/>
          <w:lang w:val="en-US"/>
        </w:rPr>
        <w:t>Tổng quan đóng góp:</w:t>
      </w:r>
    </w:p>
    <w:p w14:paraId="1FF4C042" w14:textId="2FD0A522" w:rsidR="00914ABA" w:rsidRDefault="00914ABA" w:rsidP="00914ABA">
      <w:pPr>
        <w:rPr>
          <w:lang w:val="en-US"/>
        </w:rPr>
      </w:pPr>
      <w:r>
        <w:rPr>
          <w:lang w:val="en-US"/>
        </w:rPr>
        <w:t>1612209 – Hữu Hòa</w:t>
      </w:r>
      <w:r>
        <w:rPr>
          <w:lang w:val="en-US"/>
        </w:rPr>
        <w:tab/>
        <w:t xml:space="preserve">: blockchain, MVC, document, liên kết database, </w:t>
      </w:r>
      <w:proofErr w:type="gramStart"/>
      <w:r>
        <w:rPr>
          <w:lang w:val="en-US"/>
        </w:rPr>
        <w:t>demo,…</w:t>
      </w:r>
      <w:proofErr w:type="gramEnd"/>
    </w:p>
    <w:p w14:paraId="2AE79CF2" w14:textId="49BDF3F2" w:rsidR="00914ABA" w:rsidRDefault="00914ABA" w:rsidP="00914ABA">
      <w:pPr>
        <w:rPr>
          <w:lang w:val="en-US"/>
        </w:rPr>
      </w:pPr>
      <w:r>
        <w:rPr>
          <w:lang w:val="en-US"/>
        </w:rPr>
        <w:t>1612210 – Ân Hòa</w:t>
      </w:r>
      <w:r>
        <w:rPr>
          <w:lang w:val="en-US"/>
        </w:rPr>
        <w:tab/>
        <w:t xml:space="preserve">: phụ trách QRCode, design view, design </w:t>
      </w:r>
      <w:proofErr w:type="gramStart"/>
      <w:r>
        <w:rPr>
          <w:lang w:val="en-US"/>
        </w:rPr>
        <w:t>db,…</w:t>
      </w:r>
      <w:proofErr w:type="gramEnd"/>
    </w:p>
    <w:p w14:paraId="779A932F" w14:textId="77777777" w:rsidR="00914ABA" w:rsidRDefault="00914ABA" w:rsidP="00914ABA">
      <w:pPr>
        <w:rPr>
          <w:lang w:val="en-US"/>
        </w:rPr>
      </w:pPr>
    </w:p>
    <w:p w14:paraId="7118E3F8" w14:textId="77777777" w:rsidR="00914ABA" w:rsidRPr="00914ABA" w:rsidRDefault="00914ABA" w:rsidP="00914ABA">
      <w:pPr>
        <w:rPr>
          <w:lang w:val="en-US"/>
        </w:rPr>
      </w:pPr>
    </w:p>
    <w:p w14:paraId="5B8E3CDC" w14:textId="0C9CCBF7" w:rsidR="006069E2" w:rsidRPr="006069E2" w:rsidRDefault="006069E2" w:rsidP="006069E2">
      <w:pPr>
        <w:rPr>
          <w:lang w:val="en-US"/>
        </w:rPr>
      </w:pPr>
      <w:r>
        <w:rPr>
          <w:lang w:val="en-US"/>
        </w:rPr>
        <w:t xml:space="preserve">Chi tiết các công việc từng thành viên xem lượt </w:t>
      </w:r>
      <w:r w:rsidRPr="00937E52">
        <w:rPr>
          <w:b/>
          <w:bCs/>
          <w:lang w:val="en-US"/>
        </w:rPr>
        <w:t>commit</w:t>
      </w:r>
      <w:r>
        <w:rPr>
          <w:lang w:val="en-US"/>
        </w:rPr>
        <w:t xml:space="preserve"> tại : </w:t>
      </w:r>
      <w:hyperlink r:id="rId10" w:history="1">
        <w:r w:rsidR="00914ABA">
          <w:rPr>
            <w:rStyle w:val="Hyperlink"/>
          </w:rPr>
          <w:t>https://github.com/hhpr98/CNM_FinalProject</w:t>
        </w:r>
      </w:hyperlink>
    </w:p>
    <w:sectPr w:rsidR="006069E2" w:rsidRPr="006069E2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40106" w14:textId="77777777" w:rsidR="00361823" w:rsidRDefault="00361823">
      <w:r>
        <w:separator/>
      </w:r>
    </w:p>
  </w:endnote>
  <w:endnote w:type="continuationSeparator" w:id="0">
    <w:p w14:paraId="30982F3D" w14:textId="77777777" w:rsidR="00361823" w:rsidRDefault="0036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0723" w14:textId="77777777" w:rsidR="00361823" w:rsidRDefault="00361823">
      <w:r>
        <w:separator/>
      </w:r>
    </w:p>
  </w:footnote>
  <w:footnote w:type="continuationSeparator" w:id="0">
    <w:p w14:paraId="787EB6CB" w14:textId="77777777" w:rsidR="00361823" w:rsidRDefault="00361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AC39F" id="Freeform 1" o:spid="_x0000_s1026" style="position:absolute;margin-left:0;margin-top:0;width:93.15pt;height:814.5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14B61458" w14:textId="77777777" w:rsidR="00914ABA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</w:p>
  <w:p w14:paraId="24546782" w14:textId="3A16B8A3" w:rsidR="008B1041" w:rsidRPr="00F53DBB" w:rsidRDefault="00914ABA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Các công nghệ mới trong phát triển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75756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200D8861" w:rsidR="00E95D0C" w:rsidRPr="008D3541" w:rsidRDefault="00914AB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A Fake Product Identification System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0500B84C" w:rsidR="00E95D0C" w:rsidRPr="008D3541" w:rsidRDefault="006069E2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Phần trăm công việc</w:t>
          </w:r>
        </w:p>
      </w:tc>
      <w:tc>
        <w:tcPr>
          <w:tcW w:w="2845" w:type="dxa"/>
          <w:shd w:val="clear" w:color="auto" w:fill="auto"/>
        </w:tcPr>
        <w:p w14:paraId="05BCA244" w14:textId="22AFE72F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14ABA">
            <w:rPr>
              <w:color w:val="0000FF"/>
              <w:lang w:val="en-US"/>
            </w:rPr>
            <w:t>21/06/2020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301562"/>
    <w:rsid w:val="0031511D"/>
    <w:rsid w:val="003548A8"/>
    <w:rsid w:val="00361823"/>
    <w:rsid w:val="003701D7"/>
    <w:rsid w:val="003747E6"/>
    <w:rsid w:val="003C2F0F"/>
    <w:rsid w:val="003D699F"/>
    <w:rsid w:val="004176B5"/>
    <w:rsid w:val="00435847"/>
    <w:rsid w:val="004A38E5"/>
    <w:rsid w:val="004B7CC9"/>
    <w:rsid w:val="004E4257"/>
    <w:rsid w:val="005047B3"/>
    <w:rsid w:val="005802A5"/>
    <w:rsid w:val="0058411C"/>
    <w:rsid w:val="0060493B"/>
    <w:rsid w:val="006069E2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14ABA"/>
    <w:rsid w:val="00937E52"/>
    <w:rsid w:val="00984338"/>
    <w:rsid w:val="0099744F"/>
    <w:rsid w:val="009B2AFC"/>
    <w:rsid w:val="009D353C"/>
    <w:rsid w:val="009F47F5"/>
    <w:rsid w:val="00A23833"/>
    <w:rsid w:val="00A544E7"/>
    <w:rsid w:val="00A638EF"/>
    <w:rsid w:val="00B27935"/>
    <w:rsid w:val="00B871C5"/>
    <w:rsid w:val="00BB5444"/>
    <w:rsid w:val="00BC3FE1"/>
    <w:rsid w:val="00BE357E"/>
    <w:rsid w:val="00C14AB8"/>
    <w:rsid w:val="00C57686"/>
    <w:rsid w:val="00C74D6D"/>
    <w:rsid w:val="00CA52C8"/>
    <w:rsid w:val="00CA75F9"/>
    <w:rsid w:val="00CC5ED4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91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hpr98/CNM_Final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B795-4602-47DF-B28D-1555E19F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58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644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17</cp:revision>
  <cp:lastPrinted>2013-12-07T15:59:00Z</cp:lastPrinted>
  <dcterms:created xsi:type="dcterms:W3CDTF">2013-10-13T11:18:00Z</dcterms:created>
  <dcterms:modified xsi:type="dcterms:W3CDTF">2020-06-21T13:32:00Z</dcterms:modified>
</cp:coreProperties>
</file>